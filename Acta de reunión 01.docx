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2476BF">
      <w:pPr>
        <w:pStyle w:val="Ttulo"/>
        <w:jc w:val="right"/>
      </w:pPr>
      <w:r>
        <w:t>Gestión</w:t>
      </w:r>
      <w:r w:rsidR="0011377A">
        <w:t xml:space="preserve"> de Reclamos</w:t>
      </w:r>
    </w:p>
    <w:p w:rsidR="007B3412" w:rsidRPr="00776FD4" w:rsidRDefault="007B3412">
      <w:pPr>
        <w:pStyle w:val="Ttulo"/>
        <w:jc w:val="right"/>
      </w:pPr>
      <w:fldSimple w:instr=" TITLE  \* MERGEFORMAT ">
        <w:r w:rsidR="0011377A">
          <w:t>Acta de reunión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450B04">
      <w:pPr>
        <w:pStyle w:val="Ttulo"/>
        <w:jc w:val="right"/>
        <w:rPr>
          <w:sz w:val="28"/>
        </w:rPr>
      </w:pPr>
      <w:r>
        <w:rPr>
          <w:sz w:val="28"/>
        </w:rPr>
        <w:t>Nro.</w:t>
      </w:r>
      <w:r w:rsidR="0011377A">
        <w:rPr>
          <w:sz w:val="28"/>
        </w:rPr>
        <w:t xml:space="preserve"> 1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2476BF">
            <w:pPr>
              <w:pStyle w:val="Tabletext"/>
            </w:pPr>
            <w:r>
              <w:t>24/10/2012</w:t>
            </w:r>
          </w:p>
        </w:tc>
        <w:tc>
          <w:tcPr>
            <w:tcW w:w="1152" w:type="dxa"/>
          </w:tcPr>
          <w:p w:rsidR="007B3412" w:rsidRPr="00776FD4" w:rsidRDefault="002476B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B3412" w:rsidRPr="00776FD4" w:rsidRDefault="002476BF">
            <w:pPr>
              <w:pStyle w:val="Tabletext"/>
            </w:pPr>
            <w:proofErr w:type="spellStart"/>
            <w:r>
              <w:t>Creacion</w:t>
            </w:r>
            <w:proofErr w:type="spellEnd"/>
            <w:r>
              <w:t xml:space="preserve"> de documentos</w:t>
            </w:r>
          </w:p>
        </w:tc>
        <w:tc>
          <w:tcPr>
            <w:tcW w:w="2304" w:type="dxa"/>
          </w:tcPr>
          <w:p w:rsidR="007B3412" w:rsidRPr="00776FD4" w:rsidRDefault="002476BF">
            <w:pPr>
              <w:pStyle w:val="Tabletext"/>
            </w:pPr>
            <w:r>
              <w:t>Christian Quispe</w:t>
            </w:r>
          </w:p>
        </w:tc>
      </w:tr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B00616" w:rsidRPr="00B00616" w:rsidRDefault="007B3412">
      <w:pPr>
        <w:pStyle w:val="TDC1"/>
        <w:tabs>
          <w:tab w:val="left" w:pos="432"/>
        </w:tabs>
        <w:rPr>
          <w:rFonts w:eastAsia="MS Mincho"/>
          <w:noProof/>
          <w:sz w:val="24"/>
          <w:szCs w:val="24"/>
          <w:lang w:eastAsia="ja-JP"/>
        </w:rPr>
      </w:pPr>
      <w:r w:rsidRPr="00776FD4">
        <w:fldChar w:fldCharType="begin"/>
      </w:r>
      <w:r w:rsidRPr="00776FD4">
        <w:instrText xml:space="preserve"> TOC \o "1-3" </w:instrText>
      </w:r>
      <w:r w:rsidRPr="00776FD4">
        <w:fldChar w:fldCharType="separate"/>
      </w:r>
      <w:r w:rsidR="00B00616">
        <w:rPr>
          <w:noProof/>
        </w:rPr>
        <w:t>1.</w:t>
      </w:r>
      <w:r w:rsidR="00B00616" w:rsidRPr="00B00616">
        <w:rPr>
          <w:rFonts w:eastAsia="MS Mincho"/>
          <w:noProof/>
          <w:sz w:val="24"/>
          <w:szCs w:val="24"/>
          <w:lang w:eastAsia="ja-JP"/>
        </w:rPr>
        <w:tab/>
      </w:r>
      <w:r w:rsidR="00B00616">
        <w:rPr>
          <w:noProof/>
        </w:rPr>
        <w:t>Generalidades.</w:t>
      </w:r>
      <w:r w:rsidR="00B00616">
        <w:rPr>
          <w:noProof/>
        </w:rPr>
        <w:tab/>
      </w:r>
      <w:r w:rsidR="00B00616">
        <w:rPr>
          <w:noProof/>
        </w:rPr>
        <w:fldChar w:fldCharType="begin"/>
      </w:r>
      <w:r w:rsidR="00B00616">
        <w:rPr>
          <w:noProof/>
        </w:rPr>
        <w:instrText xml:space="preserve"> PAGEREF _Toc272246176 \h </w:instrText>
      </w:r>
      <w:r w:rsidR="00D23433">
        <w:rPr>
          <w:noProof/>
        </w:rPr>
      </w:r>
      <w:r w:rsidR="00B00616">
        <w:rPr>
          <w:noProof/>
        </w:rPr>
        <w:fldChar w:fldCharType="separate"/>
      </w:r>
      <w:r w:rsidR="0011377A">
        <w:rPr>
          <w:noProof/>
        </w:rPr>
        <w:t>3</w:t>
      </w:r>
      <w:r w:rsidR="00B00616"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1.1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Convocada por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_Toc272246177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1.2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Fecha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_Toc272246178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1.3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Hora inicio: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_Toc272246179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1.4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Duración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_Toc272246180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1.5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Lugar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_Toc272246181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1.6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_Toc272246182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1"/>
        <w:tabs>
          <w:tab w:val="left" w:pos="432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2.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Miembros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_Toc272246183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2.1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Asistentes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_Toc272246184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2.2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Ausentes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_Toc272246185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1"/>
        <w:tabs>
          <w:tab w:val="left" w:pos="432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3.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Aspectos tratados.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_Toc272246186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3.1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Aspecto tratado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_Toc272246187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3.2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Aspecto tratado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_Toc272246188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1"/>
        <w:tabs>
          <w:tab w:val="left" w:pos="432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4.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Conclusiones de la reunión.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_Toc272246189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4.1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Conclusión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_Toc272246190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val="en-US" w:eastAsia="ja-JP"/>
        </w:rPr>
      </w:pPr>
      <w:r>
        <w:rPr>
          <w:noProof/>
        </w:rPr>
        <w:t>4.2</w:t>
      </w:r>
      <w:r>
        <w:rPr>
          <w:rFonts w:eastAsia="MS Mincho"/>
          <w:noProof/>
          <w:sz w:val="24"/>
          <w:szCs w:val="24"/>
          <w:lang w:val="en-US" w:eastAsia="ja-JP"/>
        </w:rPr>
        <w:tab/>
      </w:r>
      <w:r>
        <w:rPr>
          <w:noProof/>
        </w:rPr>
        <w:t>Conclusión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_Toc272246191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B00616" w:rsidRDefault="00B00616">
      <w:pPr>
        <w:pStyle w:val="TDC1"/>
        <w:tabs>
          <w:tab w:val="left" w:pos="432"/>
        </w:tabs>
        <w:rPr>
          <w:rFonts w:eastAsia="MS Mincho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eastAsia="MS Mincho"/>
          <w:noProof/>
          <w:sz w:val="24"/>
          <w:szCs w:val="24"/>
          <w:lang w:val="en-US" w:eastAsia="ja-JP"/>
        </w:rPr>
        <w:tab/>
      </w:r>
      <w:r>
        <w:rPr>
          <w:noProof/>
        </w:rPr>
        <w:t>Acuerdos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_Toc272246192 \h </w:instrText>
      </w:r>
      <w:r w:rsidR="00D23433">
        <w:rPr>
          <w:noProof/>
        </w:rPr>
      </w:r>
      <w:r>
        <w:rPr>
          <w:noProof/>
        </w:rPr>
        <w:fldChar w:fldCharType="separate"/>
      </w:r>
      <w:r w:rsidR="0011377A">
        <w:rPr>
          <w:noProof/>
        </w:rPr>
        <w:t>3</w:t>
      </w:r>
      <w:r>
        <w:rPr>
          <w:noProof/>
        </w:rPr>
        <w:fldChar w:fldCharType="end"/>
      </w:r>
    </w:p>
    <w:p w:rsidR="007B3412" w:rsidRDefault="007B3412">
      <w:pPr>
        <w:pStyle w:val="Ttulo"/>
      </w:pPr>
      <w:r w:rsidRPr="00776FD4">
        <w:fldChar w:fldCharType="end"/>
      </w:r>
      <w:r w:rsidRPr="00776FD4">
        <w:br w:type="page"/>
      </w:r>
      <w:fldSimple w:instr=" TITLE  \* MERGEFORMAT ">
        <w:r w:rsidR="0011377A">
          <w:t>Acta de reunión</w:t>
        </w:r>
      </w:fldSimple>
      <w:r w:rsidR="002A17EC">
        <w:t xml:space="preserve"> Nro. &lt;1&gt;</w:t>
      </w:r>
    </w:p>
    <w:p w:rsidR="00A27BD3" w:rsidRPr="00A27BD3" w:rsidRDefault="00A27BD3" w:rsidP="00A27BD3"/>
    <w:p w:rsidR="00A22339" w:rsidRDefault="00A22339" w:rsidP="00A22339">
      <w:pPr>
        <w:pStyle w:val="Ttulo1"/>
      </w:pPr>
      <w:bookmarkStart w:id="0" w:name="_Toc436203378"/>
      <w:bookmarkStart w:id="1" w:name="_Toc452813578"/>
      <w:bookmarkStart w:id="2" w:name="_Toc272246176"/>
      <w:r>
        <w:t>Generalidades.</w:t>
      </w:r>
      <w:bookmarkEnd w:id="2"/>
    </w:p>
    <w:p w:rsidR="002A17EC" w:rsidRDefault="002A17EC" w:rsidP="00EC5A7D">
      <w:pPr>
        <w:pStyle w:val="Ttulo2"/>
        <w:ind w:left="360"/>
      </w:pPr>
      <w:bookmarkStart w:id="3" w:name="_Toc272246177"/>
      <w:r>
        <w:t>Convocada por</w:t>
      </w:r>
      <w:bookmarkEnd w:id="3"/>
    </w:p>
    <w:p w:rsidR="002A17EC" w:rsidRDefault="0054367E" w:rsidP="00EC5A7D">
      <w:pPr>
        <w:pStyle w:val="InfoBlue"/>
      </w:pPr>
      <w:r>
        <w:t xml:space="preserve">Christian Quispe </w:t>
      </w:r>
      <w:proofErr w:type="spellStart"/>
      <w:r>
        <w:t>Quispe</w:t>
      </w:r>
      <w:proofErr w:type="spellEnd"/>
    </w:p>
    <w:p w:rsidR="002A17EC" w:rsidRDefault="002A17EC" w:rsidP="00EC5A7D">
      <w:pPr>
        <w:pStyle w:val="Ttulo2"/>
        <w:ind w:left="360"/>
      </w:pPr>
      <w:bookmarkStart w:id="4" w:name="_Toc272246178"/>
      <w:r>
        <w:t>Fecha</w:t>
      </w:r>
      <w:bookmarkEnd w:id="4"/>
    </w:p>
    <w:p w:rsidR="002A17EC" w:rsidRDefault="0054367E" w:rsidP="00EC5A7D">
      <w:pPr>
        <w:pStyle w:val="InfoBlue"/>
      </w:pPr>
      <w:r>
        <w:t>24/10/2012</w:t>
      </w:r>
    </w:p>
    <w:p w:rsidR="00CB56F0" w:rsidRDefault="00CB56F0" w:rsidP="00CB56F0">
      <w:pPr>
        <w:pStyle w:val="Ttulo2"/>
        <w:ind w:left="360"/>
      </w:pPr>
      <w:bookmarkStart w:id="5" w:name="_Toc272246179"/>
      <w:r>
        <w:t>Hora inicio:</w:t>
      </w:r>
      <w:bookmarkEnd w:id="5"/>
    </w:p>
    <w:p w:rsidR="00CB56F0" w:rsidRDefault="0054367E" w:rsidP="00CB56F0">
      <w:pPr>
        <w:pStyle w:val="InfoBlue"/>
      </w:pPr>
      <w:r>
        <w:t>20:00</w:t>
      </w:r>
    </w:p>
    <w:p w:rsidR="008431D7" w:rsidRDefault="008431D7" w:rsidP="00EC5A7D">
      <w:pPr>
        <w:pStyle w:val="Ttulo2"/>
        <w:ind w:left="360"/>
      </w:pPr>
      <w:bookmarkStart w:id="6" w:name="_Toc272246180"/>
      <w:r>
        <w:t>Duración</w:t>
      </w:r>
      <w:bookmarkEnd w:id="6"/>
    </w:p>
    <w:p w:rsidR="008431D7" w:rsidRDefault="0054367E" w:rsidP="00EC5A7D">
      <w:pPr>
        <w:pStyle w:val="InfoBlue"/>
      </w:pPr>
      <w:r>
        <w:t>120 minutos</w:t>
      </w:r>
    </w:p>
    <w:p w:rsidR="002A17EC" w:rsidRDefault="008431D7" w:rsidP="00EC5A7D">
      <w:pPr>
        <w:pStyle w:val="Ttulo2"/>
        <w:ind w:left="360"/>
      </w:pPr>
      <w:bookmarkStart w:id="7" w:name="_Toc272246181"/>
      <w:r>
        <w:t>Lugar</w:t>
      </w:r>
      <w:bookmarkEnd w:id="7"/>
    </w:p>
    <w:p w:rsidR="002A17EC" w:rsidRDefault="0054367E" w:rsidP="00EC5A7D">
      <w:pPr>
        <w:pStyle w:val="InfoBlue"/>
      </w:pPr>
      <w:r>
        <w:t xml:space="preserve">Centro de información UPC – </w:t>
      </w:r>
      <w:proofErr w:type="spellStart"/>
      <w:r>
        <w:t>Cubiculo</w:t>
      </w:r>
      <w:proofErr w:type="spellEnd"/>
      <w:r>
        <w:t xml:space="preserve"> 16 Piso 6</w:t>
      </w:r>
    </w:p>
    <w:p w:rsidR="002A17EC" w:rsidRDefault="002A17EC" w:rsidP="00EC5A7D">
      <w:pPr>
        <w:pStyle w:val="Ttulo2"/>
        <w:ind w:left="360"/>
      </w:pPr>
      <w:bookmarkStart w:id="8" w:name="_Toc272246182"/>
      <w:r>
        <w:t>Tema</w:t>
      </w:r>
      <w:bookmarkEnd w:id="8"/>
    </w:p>
    <w:p w:rsidR="002A17EC" w:rsidRDefault="0054367E" w:rsidP="00EC5A7D">
      <w:pPr>
        <w:pStyle w:val="InfoBlue"/>
      </w:pPr>
      <w:r>
        <w:t>Inicio de Proyecto</w:t>
      </w:r>
    </w:p>
    <w:p w:rsidR="002A4CD5" w:rsidRDefault="002A4CD5" w:rsidP="002A4CD5">
      <w:pPr>
        <w:pStyle w:val="Ttulo1"/>
      </w:pPr>
      <w:bookmarkStart w:id="9" w:name="_Toc272246183"/>
      <w:r>
        <w:t>Miembros del proyecto</w:t>
      </w:r>
      <w:bookmarkEnd w:id="9"/>
    </w:p>
    <w:p w:rsidR="002A4CD5" w:rsidRDefault="002A4CD5" w:rsidP="005F5CE1">
      <w:pPr>
        <w:pStyle w:val="Ttulo2"/>
        <w:ind w:left="360"/>
      </w:pPr>
      <w:bookmarkStart w:id="10" w:name="_Toc272246184"/>
      <w:r>
        <w:t>Asistentes</w:t>
      </w:r>
      <w:bookmarkEnd w:id="10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750"/>
        <w:gridCol w:w="2340"/>
      </w:tblGrid>
      <w:tr w:rsidR="007038EC" w:rsidTr="007038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0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</w:t>
            </w:r>
          </w:p>
        </w:tc>
        <w:tc>
          <w:tcPr>
            <w:tcW w:w="2340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</w:t>
            </w:r>
          </w:p>
        </w:tc>
      </w:tr>
      <w:tr w:rsidR="007038EC" w:rsidTr="007038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0" w:type="dxa"/>
          </w:tcPr>
          <w:p w:rsidR="007038EC" w:rsidRDefault="0054367E" w:rsidP="00D23433">
            <w:pPr>
              <w:rPr>
                <w:lang w:val="es-ES"/>
              </w:rPr>
            </w:pPr>
            <w:r>
              <w:rPr>
                <w:lang w:val="es-ES"/>
              </w:rPr>
              <w:t xml:space="preserve">Christian Quispe </w:t>
            </w:r>
            <w:proofErr w:type="spellStart"/>
            <w:r>
              <w:rPr>
                <w:lang w:val="es-ES"/>
              </w:rPr>
              <w:t>Quispe</w:t>
            </w:r>
            <w:proofErr w:type="spellEnd"/>
          </w:p>
        </w:tc>
        <w:tc>
          <w:tcPr>
            <w:tcW w:w="2340" w:type="dxa"/>
          </w:tcPr>
          <w:p w:rsidR="007038EC" w:rsidRDefault="0054367E" w:rsidP="00D23433">
            <w:pPr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</w:tr>
      <w:tr w:rsidR="007038EC" w:rsidTr="007038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0" w:type="dxa"/>
          </w:tcPr>
          <w:p w:rsidR="007038EC" w:rsidRDefault="0054367E" w:rsidP="00D2343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Annie</w:t>
            </w:r>
            <w:proofErr w:type="spellEnd"/>
            <w:r>
              <w:rPr>
                <w:lang w:val="es-ES"/>
              </w:rPr>
              <w:t xml:space="preserve"> Cubas</w:t>
            </w:r>
          </w:p>
        </w:tc>
        <w:tc>
          <w:tcPr>
            <w:tcW w:w="2340" w:type="dxa"/>
          </w:tcPr>
          <w:p w:rsidR="007038EC" w:rsidRDefault="0054367E" w:rsidP="00D23433">
            <w:pPr>
              <w:rPr>
                <w:lang w:val="es-ES"/>
              </w:rPr>
            </w:pPr>
            <w:r>
              <w:rPr>
                <w:lang w:val="es-ES"/>
              </w:rPr>
              <w:t>Asegurador de Calidad</w:t>
            </w:r>
          </w:p>
        </w:tc>
      </w:tr>
      <w:tr w:rsidR="0054367E" w:rsidTr="007038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0" w:type="dxa"/>
          </w:tcPr>
          <w:p w:rsidR="0054367E" w:rsidRDefault="0054367E" w:rsidP="00D23433">
            <w:pPr>
              <w:rPr>
                <w:lang w:val="es-ES"/>
              </w:rPr>
            </w:pPr>
            <w:r>
              <w:rPr>
                <w:lang w:val="es-ES"/>
              </w:rPr>
              <w:t>Renzo Morante</w:t>
            </w:r>
          </w:p>
        </w:tc>
        <w:tc>
          <w:tcPr>
            <w:tcW w:w="2340" w:type="dxa"/>
          </w:tcPr>
          <w:p w:rsidR="0054367E" w:rsidRDefault="0054367E" w:rsidP="00D23433">
            <w:pPr>
              <w:rPr>
                <w:lang w:val="es-ES"/>
              </w:rPr>
            </w:pPr>
            <w:r>
              <w:rPr>
                <w:lang w:val="es-ES"/>
              </w:rPr>
              <w:t>Integrador</w:t>
            </w:r>
          </w:p>
        </w:tc>
      </w:tr>
    </w:tbl>
    <w:p w:rsidR="002A4CD5" w:rsidRDefault="002A4CD5" w:rsidP="005F5CE1">
      <w:pPr>
        <w:pStyle w:val="Ttulo2"/>
        <w:ind w:left="360"/>
      </w:pPr>
      <w:bookmarkStart w:id="11" w:name="_Toc272246185"/>
      <w:r>
        <w:t>Ausentes</w:t>
      </w:r>
      <w:bookmarkEnd w:id="11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750"/>
        <w:gridCol w:w="2340"/>
      </w:tblGrid>
      <w:tr w:rsidR="007038EC" w:rsidTr="00D234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0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</w:t>
            </w:r>
          </w:p>
        </w:tc>
        <w:tc>
          <w:tcPr>
            <w:tcW w:w="2340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</w:t>
            </w:r>
          </w:p>
        </w:tc>
      </w:tr>
      <w:tr w:rsidR="007038EC" w:rsidTr="00D234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0" w:type="dxa"/>
          </w:tcPr>
          <w:p w:rsidR="007038EC" w:rsidRDefault="0054367E" w:rsidP="0054367E">
            <w:pPr>
              <w:rPr>
                <w:lang w:val="es-ES"/>
              </w:rPr>
            </w:pPr>
            <w:r>
              <w:rPr>
                <w:lang w:val="es-ES"/>
              </w:rPr>
              <w:t>Emily Ramos</w:t>
            </w:r>
          </w:p>
        </w:tc>
        <w:tc>
          <w:tcPr>
            <w:tcW w:w="2340" w:type="dxa"/>
          </w:tcPr>
          <w:p w:rsidR="007038EC" w:rsidRDefault="0054367E" w:rsidP="00D23433">
            <w:pPr>
              <w:rPr>
                <w:lang w:val="es-ES"/>
              </w:rPr>
            </w:pPr>
            <w:r>
              <w:rPr>
                <w:lang w:val="es-ES"/>
              </w:rPr>
              <w:t>Documentador</w:t>
            </w:r>
          </w:p>
        </w:tc>
      </w:tr>
      <w:tr w:rsidR="007038EC" w:rsidTr="00D234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0" w:type="dxa"/>
          </w:tcPr>
          <w:p w:rsidR="007038EC" w:rsidRDefault="0054367E" w:rsidP="00D23433">
            <w:pPr>
              <w:rPr>
                <w:lang w:val="es-ES"/>
              </w:rPr>
            </w:pPr>
            <w:r>
              <w:rPr>
                <w:lang w:val="es-ES"/>
              </w:rPr>
              <w:t>Dan Torres</w:t>
            </w:r>
          </w:p>
        </w:tc>
        <w:tc>
          <w:tcPr>
            <w:tcW w:w="2340" w:type="dxa"/>
          </w:tcPr>
          <w:p w:rsidR="007038EC" w:rsidRDefault="0054367E" w:rsidP="00D23433">
            <w:pPr>
              <w:rPr>
                <w:lang w:val="es-ES"/>
              </w:rPr>
            </w:pPr>
            <w:r>
              <w:rPr>
                <w:lang w:val="es-ES"/>
              </w:rPr>
              <w:t xml:space="preserve">Soporte </w:t>
            </w:r>
            <w:proofErr w:type="spellStart"/>
            <w:r>
              <w:rPr>
                <w:lang w:val="es-ES"/>
              </w:rPr>
              <w:t>Tecnico</w:t>
            </w:r>
            <w:proofErr w:type="spellEnd"/>
          </w:p>
        </w:tc>
      </w:tr>
    </w:tbl>
    <w:p w:rsidR="002A4CD5" w:rsidRDefault="00316777" w:rsidP="002A4CD5">
      <w:pPr>
        <w:pStyle w:val="Ttulo1"/>
      </w:pPr>
      <w:bookmarkStart w:id="12" w:name="_Toc272246186"/>
      <w:r>
        <w:t>Aspectos tratados.</w:t>
      </w:r>
      <w:bookmarkEnd w:id="12"/>
    </w:p>
    <w:p w:rsidR="00316777" w:rsidRDefault="00316777" w:rsidP="00316777">
      <w:pPr>
        <w:pStyle w:val="Ttulo2"/>
        <w:ind w:left="360"/>
      </w:pPr>
      <w:bookmarkStart w:id="13" w:name="_Toc272246187"/>
      <w:r>
        <w:t>Aspecto tratado 1</w:t>
      </w:r>
      <w:bookmarkEnd w:id="13"/>
    </w:p>
    <w:p w:rsidR="00316777" w:rsidRDefault="00316777" w:rsidP="00316777">
      <w:pPr>
        <w:pStyle w:val="InfoBlue"/>
      </w:pPr>
      <w:r>
        <w:t>[Breve descripción del aspecto</w:t>
      </w:r>
      <w:r w:rsidR="008A3811">
        <w:t xml:space="preserve"> 1 </w:t>
      </w:r>
      <w:r>
        <w:t>tratado en la reunión.</w:t>
      </w:r>
      <w:r w:rsidRPr="00C11E27">
        <w:t>]</w:t>
      </w:r>
    </w:p>
    <w:p w:rsidR="00316777" w:rsidRDefault="00316777" w:rsidP="00316777">
      <w:pPr>
        <w:pStyle w:val="Ttulo2"/>
        <w:ind w:left="360"/>
      </w:pPr>
      <w:bookmarkStart w:id="14" w:name="_Toc272246188"/>
      <w:r>
        <w:t>Aspecto tratado 2</w:t>
      </w:r>
      <w:bookmarkEnd w:id="14"/>
    </w:p>
    <w:p w:rsidR="00316777" w:rsidRDefault="00316777" w:rsidP="00316777">
      <w:pPr>
        <w:pStyle w:val="InfoBlue"/>
      </w:pPr>
      <w:r>
        <w:t>[Breve descripción del aspecto</w:t>
      </w:r>
      <w:r w:rsidR="008A3811">
        <w:t xml:space="preserve"> 2</w:t>
      </w:r>
      <w:r>
        <w:t xml:space="preserve"> tratado en la reunión.</w:t>
      </w:r>
      <w:r w:rsidRPr="00C11E27">
        <w:t>]</w:t>
      </w:r>
    </w:p>
    <w:p w:rsidR="008A3811" w:rsidRDefault="008A3811" w:rsidP="008A3811">
      <w:pPr>
        <w:pStyle w:val="Ttulo1"/>
      </w:pPr>
      <w:bookmarkStart w:id="15" w:name="_Toc272246189"/>
      <w:r>
        <w:t>Conclusiones</w:t>
      </w:r>
      <w:r w:rsidR="007F3F5F">
        <w:t xml:space="preserve"> de la reunión</w:t>
      </w:r>
      <w:r>
        <w:t>.</w:t>
      </w:r>
      <w:bookmarkEnd w:id="15"/>
    </w:p>
    <w:p w:rsidR="008A3811" w:rsidRDefault="008A3811" w:rsidP="008A3811">
      <w:pPr>
        <w:pStyle w:val="Ttulo2"/>
        <w:ind w:left="360"/>
      </w:pPr>
      <w:bookmarkStart w:id="16" w:name="_Toc272246190"/>
      <w:r>
        <w:t>Conclusión 1</w:t>
      </w:r>
      <w:bookmarkEnd w:id="16"/>
    </w:p>
    <w:p w:rsidR="008A3811" w:rsidRDefault="008A3811" w:rsidP="008A3811">
      <w:pPr>
        <w:pStyle w:val="InfoBlue"/>
      </w:pPr>
      <w:r>
        <w:t>[Breve descripción de la conclusión 1 de la reunión.</w:t>
      </w:r>
      <w:r w:rsidRPr="00C11E27">
        <w:t>]</w:t>
      </w:r>
    </w:p>
    <w:p w:rsidR="008A3811" w:rsidRDefault="008A3811" w:rsidP="008A3811">
      <w:pPr>
        <w:pStyle w:val="Ttulo2"/>
        <w:ind w:left="360"/>
      </w:pPr>
      <w:bookmarkStart w:id="17" w:name="_Toc272246191"/>
      <w:r>
        <w:t>Conclusión 2</w:t>
      </w:r>
      <w:bookmarkEnd w:id="17"/>
    </w:p>
    <w:p w:rsidR="008A3811" w:rsidRDefault="008A3811" w:rsidP="008A3811">
      <w:pPr>
        <w:pStyle w:val="InfoBlue"/>
      </w:pPr>
      <w:r>
        <w:t>[Breve descripción de la conclusión 2 de la reunión.</w:t>
      </w:r>
      <w:r w:rsidRPr="00C11E27">
        <w:t>]</w:t>
      </w:r>
    </w:p>
    <w:p w:rsidR="007F3F5F" w:rsidRDefault="007F3F5F" w:rsidP="00D762F5">
      <w:pPr>
        <w:pStyle w:val="Ttulo1"/>
      </w:pPr>
      <w:bookmarkStart w:id="18" w:name="_Toc272246192"/>
      <w:r>
        <w:t>Acuerdos</w:t>
      </w:r>
      <w:bookmarkEnd w:id="18"/>
      <w:r>
        <w:t xml:space="preserve"> 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10"/>
        <w:gridCol w:w="2520"/>
        <w:gridCol w:w="1260"/>
      </w:tblGrid>
      <w:tr w:rsidR="007F3F5F" w:rsidTr="007F3F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7F3F5F" w:rsidRDefault="007F3F5F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Acción</w:t>
            </w:r>
          </w:p>
        </w:tc>
        <w:tc>
          <w:tcPr>
            <w:tcW w:w="2520" w:type="dxa"/>
          </w:tcPr>
          <w:p w:rsidR="007F3F5F" w:rsidRDefault="007F3F5F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Responsable</w:t>
            </w:r>
          </w:p>
        </w:tc>
        <w:tc>
          <w:tcPr>
            <w:tcW w:w="1260" w:type="dxa"/>
          </w:tcPr>
          <w:p w:rsidR="007F3F5F" w:rsidRDefault="007F3F5F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</w:tr>
      <w:tr w:rsidR="007F3F5F" w:rsidTr="007F3F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7F3F5F" w:rsidRDefault="007F3F5F" w:rsidP="00D23433">
            <w:pPr>
              <w:rPr>
                <w:lang w:val="es-ES"/>
              </w:rPr>
            </w:pPr>
            <w:r>
              <w:rPr>
                <w:lang w:val="es-ES"/>
              </w:rPr>
              <w:t>&lt;acción 1&gt;</w:t>
            </w:r>
          </w:p>
        </w:tc>
        <w:tc>
          <w:tcPr>
            <w:tcW w:w="2520" w:type="dxa"/>
          </w:tcPr>
          <w:p w:rsidR="007F3F5F" w:rsidRDefault="007F3F5F" w:rsidP="00D23433">
            <w:pPr>
              <w:rPr>
                <w:lang w:val="es-ES"/>
              </w:rPr>
            </w:pPr>
          </w:p>
        </w:tc>
        <w:tc>
          <w:tcPr>
            <w:tcW w:w="1260" w:type="dxa"/>
          </w:tcPr>
          <w:p w:rsidR="007F3F5F" w:rsidRDefault="007F3F5F" w:rsidP="00D23433">
            <w:pPr>
              <w:rPr>
                <w:lang w:val="es-ES"/>
              </w:rPr>
            </w:pPr>
          </w:p>
        </w:tc>
      </w:tr>
      <w:tr w:rsidR="007F3F5F" w:rsidTr="007F3F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</w:tcPr>
          <w:p w:rsidR="007F3F5F" w:rsidRDefault="007F3F5F" w:rsidP="00D2343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&lt;acción 2&gt;</w:t>
            </w:r>
          </w:p>
        </w:tc>
        <w:tc>
          <w:tcPr>
            <w:tcW w:w="2520" w:type="dxa"/>
          </w:tcPr>
          <w:p w:rsidR="007F3F5F" w:rsidRDefault="007F3F5F" w:rsidP="00D23433">
            <w:pPr>
              <w:rPr>
                <w:lang w:val="es-ES"/>
              </w:rPr>
            </w:pPr>
          </w:p>
        </w:tc>
        <w:tc>
          <w:tcPr>
            <w:tcW w:w="1260" w:type="dxa"/>
          </w:tcPr>
          <w:p w:rsidR="007F3F5F" w:rsidRDefault="007F3F5F" w:rsidP="00D23433">
            <w:pPr>
              <w:rPr>
                <w:lang w:val="es-ES"/>
              </w:rPr>
            </w:pPr>
          </w:p>
        </w:tc>
      </w:tr>
      <w:bookmarkEnd w:id="0"/>
      <w:bookmarkEnd w:id="1"/>
    </w:tbl>
    <w:p w:rsidR="00FF0D5B" w:rsidRPr="00C702E2" w:rsidRDefault="00FF0D5B" w:rsidP="00FF0D5B">
      <w:pPr>
        <w:pStyle w:val="Textoindependiente"/>
      </w:pPr>
    </w:p>
    <w:sectPr w:rsidR="00FF0D5B" w:rsidRPr="00C702E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272" w:rsidRDefault="000E4272">
      <w:r>
        <w:separator/>
      </w:r>
    </w:p>
  </w:endnote>
  <w:endnote w:type="continuationSeparator" w:id="0">
    <w:p w:rsidR="000E4272" w:rsidRDefault="000E4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B0061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>
          <w:pPr>
            <w:jc w:val="center"/>
          </w:pPr>
          <w:r>
            <w:sym w:font="Symbol" w:char="F0D3"/>
          </w:r>
          <w:fldSimple w:instr=" DOCPROPERTY &quot;Company&quot;  \* MERGEFORMAT ">
            <w:r w:rsidR="0011377A">
              <w:t>&lt;Nombre de la Compañía&gt;</w:t>
            </w:r>
          </w:fldSimple>
          <w:r>
            <w:t xml:space="preserve">, </w:t>
          </w:r>
          <w:fldSimple w:instr=" DATE \@ &quot;yyyy&quot; ">
            <w:r w:rsidR="0011377A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4367E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00616" w:rsidRDefault="00B0061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272" w:rsidRDefault="000E4272">
      <w:r>
        <w:separator/>
      </w:r>
    </w:p>
  </w:footnote>
  <w:footnote w:type="continuationSeparator" w:id="0">
    <w:p w:rsidR="000E4272" w:rsidRDefault="000E42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616" w:rsidRDefault="00B00616">
    <w:pPr>
      <w:rPr>
        <w:sz w:val="24"/>
      </w:rPr>
    </w:pPr>
  </w:p>
  <w:p w:rsidR="00B00616" w:rsidRDefault="00B00616">
    <w:pPr>
      <w:pBdr>
        <w:top w:val="single" w:sz="6" w:space="1" w:color="auto"/>
      </w:pBdr>
      <w:rPr>
        <w:sz w:val="24"/>
      </w:rPr>
    </w:pPr>
  </w:p>
  <w:p w:rsidR="00B00616" w:rsidRDefault="00B006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1377A">
        <w:rPr>
          <w:rFonts w:ascii="Arial" w:hAnsi="Arial"/>
          <w:b/>
          <w:sz w:val="36"/>
        </w:rPr>
        <w:t>&lt;Nombre de la Compañía&gt;</w:t>
      </w:r>
    </w:fldSimple>
  </w:p>
  <w:p w:rsidR="00B00616" w:rsidRDefault="00B00616">
    <w:pPr>
      <w:pBdr>
        <w:bottom w:val="single" w:sz="6" w:space="1" w:color="auto"/>
      </w:pBdr>
      <w:jc w:val="right"/>
      <w:rPr>
        <w:sz w:val="24"/>
      </w:rPr>
    </w:pPr>
  </w:p>
  <w:p w:rsidR="00B00616" w:rsidRDefault="00B0061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B0061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00616" w:rsidRPr="00776FD4" w:rsidRDefault="002476BF">
          <w:proofErr w:type="spellStart"/>
          <w:r>
            <w:t>Gestion</w:t>
          </w:r>
          <w:proofErr w:type="spellEnd"/>
          <w:r>
            <w:t xml:space="preserve"> de Reclamos</w:t>
          </w:r>
        </w:p>
      </w:tc>
      <w:tc>
        <w:tcPr>
          <w:tcW w:w="3179" w:type="dxa"/>
        </w:tcPr>
        <w:p w:rsidR="00B00616" w:rsidRDefault="00B0061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B0061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00616" w:rsidRDefault="00B00616">
          <w:fldSimple w:instr=" TITLE  \* MERGEFORMAT ">
            <w:r w:rsidR="0011377A">
              <w:t>Acta de reunión</w:t>
            </w:r>
          </w:fldSimple>
        </w:p>
      </w:tc>
      <w:tc>
        <w:tcPr>
          <w:tcW w:w="3179" w:type="dxa"/>
        </w:tcPr>
        <w:p w:rsidR="00B00616" w:rsidRDefault="00B00616" w:rsidP="002476BF">
          <w:r>
            <w:t xml:space="preserve">  Fecha:  </w:t>
          </w:r>
          <w:r w:rsidR="002476BF">
            <w:t>24/10/2012</w:t>
          </w:r>
        </w:p>
      </w:tc>
    </w:tr>
    <w:tr w:rsidR="00B00616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B00616" w:rsidRDefault="00B00616">
          <w:r>
            <w:t>&lt;identificador del documento&gt;</w:t>
          </w:r>
        </w:p>
      </w:tc>
    </w:tr>
  </w:tbl>
  <w:p w:rsidR="00B00616" w:rsidRDefault="00B0061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76BF"/>
    <w:rsid w:val="00004044"/>
    <w:rsid w:val="00026EDE"/>
    <w:rsid w:val="00043696"/>
    <w:rsid w:val="00050E94"/>
    <w:rsid w:val="0005571C"/>
    <w:rsid w:val="000664FA"/>
    <w:rsid w:val="00095E6A"/>
    <w:rsid w:val="000C2188"/>
    <w:rsid w:val="000C5278"/>
    <w:rsid w:val="000E4272"/>
    <w:rsid w:val="0011377A"/>
    <w:rsid w:val="001820D4"/>
    <w:rsid w:val="00190CB4"/>
    <w:rsid w:val="001973D4"/>
    <w:rsid w:val="001D6AC0"/>
    <w:rsid w:val="00237CA9"/>
    <w:rsid w:val="002476BF"/>
    <w:rsid w:val="002A17EC"/>
    <w:rsid w:val="002A4CD5"/>
    <w:rsid w:val="00316777"/>
    <w:rsid w:val="00332D13"/>
    <w:rsid w:val="003D5F3C"/>
    <w:rsid w:val="003F0115"/>
    <w:rsid w:val="003F3CE5"/>
    <w:rsid w:val="004379A9"/>
    <w:rsid w:val="0044364E"/>
    <w:rsid w:val="00450B04"/>
    <w:rsid w:val="00476F48"/>
    <w:rsid w:val="00487593"/>
    <w:rsid w:val="004A573B"/>
    <w:rsid w:val="00524634"/>
    <w:rsid w:val="00526AD3"/>
    <w:rsid w:val="0054367E"/>
    <w:rsid w:val="00595216"/>
    <w:rsid w:val="005A0180"/>
    <w:rsid w:val="005A06A0"/>
    <w:rsid w:val="005F5CE1"/>
    <w:rsid w:val="006737A3"/>
    <w:rsid w:val="007038EC"/>
    <w:rsid w:val="00704C0B"/>
    <w:rsid w:val="00776FD4"/>
    <w:rsid w:val="007957A7"/>
    <w:rsid w:val="007A17D7"/>
    <w:rsid w:val="007B1157"/>
    <w:rsid w:val="007B3412"/>
    <w:rsid w:val="007E7540"/>
    <w:rsid w:val="007F02E1"/>
    <w:rsid w:val="007F3F5F"/>
    <w:rsid w:val="008116FC"/>
    <w:rsid w:val="008431D7"/>
    <w:rsid w:val="00852226"/>
    <w:rsid w:val="00884CF6"/>
    <w:rsid w:val="008A3811"/>
    <w:rsid w:val="008D275C"/>
    <w:rsid w:val="008F264D"/>
    <w:rsid w:val="00956354"/>
    <w:rsid w:val="00996035"/>
    <w:rsid w:val="009C45D1"/>
    <w:rsid w:val="009F5358"/>
    <w:rsid w:val="00A1408E"/>
    <w:rsid w:val="00A22339"/>
    <w:rsid w:val="00A27BD3"/>
    <w:rsid w:val="00A8206E"/>
    <w:rsid w:val="00A93A5E"/>
    <w:rsid w:val="00AB3E5E"/>
    <w:rsid w:val="00B00616"/>
    <w:rsid w:val="00BB3DEA"/>
    <w:rsid w:val="00BC12C8"/>
    <w:rsid w:val="00BF3203"/>
    <w:rsid w:val="00C11E27"/>
    <w:rsid w:val="00C554D5"/>
    <w:rsid w:val="00C702E2"/>
    <w:rsid w:val="00CA530D"/>
    <w:rsid w:val="00CB56F0"/>
    <w:rsid w:val="00CC2A60"/>
    <w:rsid w:val="00CE12C1"/>
    <w:rsid w:val="00CF1D92"/>
    <w:rsid w:val="00D07D41"/>
    <w:rsid w:val="00D17D21"/>
    <w:rsid w:val="00D23433"/>
    <w:rsid w:val="00D762F5"/>
    <w:rsid w:val="00DA5780"/>
    <w:rsid w:val="00E005FB"/>
    <w:rsid w:val="00E019D0"/>
    <w:rsid w:val="00E10549"/>
    <w:rsid w:val="00E14957"/>
    <w:rsid w:val="00EC5A7D"/>
    <w:rsid w:val="00F93E30"/>
    <w:rsid w:val="00FF0D5B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C5A7D"/>
    <w:pPr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113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1377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PC\TP1\Proyecto\Plantilla_de_Acta_de_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Plantilla_de_Acta_de_reunion.dot</Template>
  <TotalTime>8</TotalTime>
  <Pages>5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&lt;Nombre de la Compañía&gt;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&lt;Nombre del Proyecto&gt;</dc:subject>
  <dc:creator>christian</dc:creator>
  <cp:lastModifiedBy>christian</cp:lastModifiedBy>
  <cp:revision>3</cp:revision>
  <cp:lastPrinted>2001-03-15T19:26:00Z</cp:lastPrinted>
  <dcterms:created xsi:type="dcterms:W3CDTF">2012-10-25T01:12:00Z</dcterms:created>
  <dcterms:modified xsi:type="dcterms:W3CDTF">2012-10-25T01:20:00Z</dcterms:modified>
</cp:coreProperties>
</file>